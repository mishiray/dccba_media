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3741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</w:tblGrid>
      <w:tr w:rsidR="007C4A09" w:rsidRPr="00D60069" w14:paraId="6140B5E7" w14:textId="77777777" w:rsidTr="007C4A09">
        <w:tc>
          <w:tcPr>
            <w:tcW w:w="7649" w:type="dxa"/>
          </w:tcPr>
          <w:p w14:paraId="2376C896" w14:textId="1EF9F956" w:rsidR="007C4A09" w:rsidRDefault="007C4A09" w:rsidP="002B6EC9">
            <w:pPr>
              <w:pStyle w:val="Title"/>
            </w:pPr>
          </w:p>
          <w:p w14:paraId="76DF1FB9" w14:textId="00FC9F54" w:rsidR="007C4A09" w:rsidRDefault="007C4A09" w:rsidP="002B6EC9">
            <w:pPr>
              <w:pStyle w:val="Title"/>
            </w:pPr>
            <w:r>
              <w:rPr>
                <w:noProof/>
              </w:rPr>
              <w:drawing>
                <wp:inline distT="0" distB="0" distL="0" distR="0" wp14:anchorId="6B790692" wp14:editId="431D92E2">
                  <wp:extent cx="78105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AIRFO Team Meeting </w:t>
            </w:r>
          </w:p>
          <w:p w14:paraId="7BB6220C" w14:textId="3DA95035" w:rsidR="007C4A09" w:rsidRPr="00D60069" w:rsidRDefault="007C4A09" w:rsidP="002B6EC9">
            <w:pPr>
              <w:pStyle w:val="Title"/>
            </w:pP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6ED9E16D" w14:textId="77777777" w:rsidTr="00E048B4">
        <w:tc>
          <w:tcPr>
            <w:tcW w:w="1946" w:type="dxa"/>
            <w:tcMar>
              <w:top w:w="144" w:type="dxa"/>
            </w:tcMar>
          </w:tcPr>
          <w:p w14:paraId="0A8F584E" w14:textId="4A94D648" w:rsidR="002B2D13" w:rsidRPr="00D60069" w:rsidRDefault="001B3954" w:rsidP="00D60069">
            <w:pPr>
              <w:pStyle w:val="Heading2"/>
              <w:spacing w:after="80"/>
              <w:outlineLvl w:val="1"/>
            </w:pPr>
            <w:sdt>
              <w:sdtPr>
                <w:id w:val="834805806"/>
                <w:placeholder>
                  <w:docPart w:val="58951EB82EE9414CB1EBCE40EFE72DBF"/>
                </w:placeholder>
                <w:temporary/>
                <w:showingPlcHdr/>
                <w15:appearance w15:val="hidden"/>
              </w:sdtPr>
              <w:sdtEndPr/>
              <w:sdtContent>
                <w:r w:rsidR="00074AAA" w:rsidRPr="00D60069">
                  <w:t>Meeting called by:</w:t>
                </w:r>
              </w:sdtContent>
            </w:sdt>
            <w:r w:rsidR="002B6EC9">
              <w:br w:type="textWrapping" w:clear="all"/>
            </w:r>
          </w:p>
        </w:tc>
        <w:tc>
          <w:tcPr>
            <w:tcW w:w="3184" w:type="dxa"/>
            <w:tcMar>
              <w:top w:w="144" w:type="dxa"/>
            </w:tcMar>
          </w:tcPr>
          <w:p w14:paraId="383B65B4" w14:textId="072B8C19" w:rsidR="002B2D13" w:rsidRPr="00D60069" w:rsidRDefault="00F21CA4" w:rsidP="00D60069">
            <w:pPr>
              <w:spacing w:after="80"/>
            </w:pPr>
            <w:r>
              <w:t>Dr Favour Ayodele</w:t>
            </w:r>
          </w:p>
        </w:tc>
        <w:tc>
          <w:tcPr>
            <w:tcW w:w="1779" w:type="dxa"/>
            <w:tcMar>
              <w:top w:w="144" w:type="dxa"/>
            </w:tcMar>
          </w:tcPr>
          <w:p w14:paraId="59B97B29" w14:textId="77777777" w:rsidR="002B2D13" w:rsidRPr="00D60069" w:rsidRDefault="001B3954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DB4CB9CF2C2F4003A9DBC58ED9B7DFB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BB6CCC1" w14:textId="128B9840" w:rsidR="002B2D13" w:rsidRPr="00D60069" w:rsidRDefault="00F21CA4" w:rsidP="00D60069">
            <w:pPr>
              <w:spacing w:after="80"/>
            </w:pPr>
            <w:r>
              <w:t>Online - Zoom</w:t>
            </w:r>
          </w:p>
        </w:tc>
      </w:tr>
      <w:tr w:rsidR="002B2D13" w:rsidRPr="00D60069" w14:paraId="0F59CFC2" w14:textId="77777777" w:rsidTr="00E048B4">
        <w:sdt>
          <w:sdtPr>
            <w:id w:val="-906145096"/>
            <w:placeholder>
              <w:docPart w:val="550892D9E25F4DBBBD4C10602E8A6C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37AA0038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0FD7344C" w14:textId="1A7F21C7" w:rsidR="002B2D13" w:rsidRPr="00D60069" w:rsidRDefault="00F21CA4" w:rsidP="00D60069">
            <w:pPr>
              <w:spacing w:after="80"/>
            </w:pPr>
            <w:r>
              <w:t>Dr Favour Ayodele</w:t>
            </w:r>
          </w:p>
        </w:tc>
        <w:tc>
          <w:tcPr>
            <w:tcW w:w="1779" w:type="dxa"/>
          </w:tcPr>
          <w:p w14:paraId="4DFDF3D1" w14:textId="77777777" w:rsidR="002B2D13" w:rsidRPr="00D60069" w:rsidRDefault="001B3954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AE4F8ECD2D5F4E12902A4F88FC8BC77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227F7936" w14:textId="6E95E7AB" w:rsidR="002B2D13" w:rsidRPr="00D60069" w:rsidRDefault="00F21CA4" w:rsidP="00D60069">
            <w:pPr>
              <w:spacing w:after="80"/>
            </w:pPr>
            <w:r>
              <w:t>Mr Leo</w:t>
            </w:r>
          </w:p>
        </w:tc>
      </w:tr>
      <w:tr w:rsidR="007C4A09" w:rsidRPr="00D60069" w14:paraId="4053EA8A" w14:textId="77777777" w:rsidTr="00C53DD2">
        <w:tc>
          <w:tcPr>
            <w:tcW w:w="1946" w:type="dxa"/>
          </w:tcPr>
          <w:p w14:paraId="0383EF5E" w14:textId="77777777" w:rsidR="007C4A09" w:rsidRPr="00D60069" w:rsidRDefault="001B3954" w:rsidP="007C4A0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CCB70051F01242088276675F1DCFC670"/>
                </w:placeholder>
                <w:temporary/>
                <w:showingPlcHdr/>
                <w15:appearance w15:val="hidden"/>
              </w:sdtPr>
              <w:sdtEndPr/>
              <w:sdtContent>
                <w:r w:rsidR="007C4A09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77828ADD" w14:textId="23B6C1F3" w:rsidR="007C4A09" w:rsidRPr="00D60069" w:rsidRDefault="007C4A09" w:rsidP="007C4A09">
            <w:pPr>
              <w:spacing w:after="80"/>
            </w:pPr>
            <w:r>
              <w:t>Dr Favour Ayodele</w:t>
            </w:r>
          </w:p>
        </w:tc>
        <w:tc>
          <w:tcPr>
            <w:tcW w:w="1779" w:type="dxa"/>
            <w:vAlign w:val="bottom"/>
          </w:tcPr>
          <w:sdt>
            <w:sdtPr>
              <w:id w:val="2006626827"/>
              <w:placeholder>
                <w:docPart w:val="358AEEFEE58E4CD08426CE2F5F0292A5"/>
              </w:placeholder>
              <w:temporary/>
              <w:showingPlcHdr/>
              <w15:appearance w15:val="hidden"/>
            </w:sdtPr>
            <w:sdtEndPr/>
            <w:sdtContent>
              <w:p w14:paraId="2F3D8BD0" w14:textId="77777777" w:rsidR="007C4A09" w:rsidRPr="00D60069" w:rsidRDefault="007C4A09" w:rsidP="007C4A09">
                <w:pPr>
                  <w:pStyle w:val="Heading3"/>
                  <w:outlineLvl w:val="2"/>
                </w:pPr>
                <w:r w:rsidRPr="00D60069">
                  <w:t>Date</w:t>
                </w:r>
              </w:p>
            </w:sdtContent>
          </w:sdt>
          <w:sdt>
            <w:sdtPr>
              <w:alias w:val="Time"/>
              <w:tag w:val="Time"/>
              <w:id w:val="807176113"/>
              <w:placeholder>
                <w:docPart w:val="0909B62B69A94F5CAC5169207DDB0197"/>
              </w:placeholder>
              <w:temporary/>
              <w:showingPlcHdr/>
              <w15:appearance w15:val="hidden"/>
            </w:sdtPr>
            <w:sdtEndPr/>
            <w:sdtContent>
              <w:p w14:paraId="67297CE8" w14:textId="77777777" w:rsidR="007C4A09" w:rsidRPr="00D60069" w:rsidRDefault="007C4A09" w:rsidP="007C4A09">
                <w:pPr>
                  <w:pStyle w:val="Heading3"/>
                  <w:outlineLvl w:val="2"/>
                </w:pPr>
                <w:r w:rsidRPr="00D60069">
                  <w:t>Time</w:t>
                </w:r>
              </w:p>
            </w:sdtContent>
          </w:sdt>
          <w:p w14:paraId="66163672" w14:textId="0718BBED" w:rsidR="007C4A09" w:rsidRPr="00D60069" w:rsidRDefault="007C4A09" w:rsidP="007C4A0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40B1E70F" w14:textId="77777777" w:rsidR="007C4A09" w:rsidRDefault="007C4A09" w:rsidP="007C4A09">
            <w:pPr>
              <w:spacing w:after="80"/>
            </w:pPr>
            <w:r>
              <w:t xml:space="preserve"> April 12</w:t>
            </w:r>
            <w:r w:rsidRPr="007C4A09">
              <w:rPr>
                <w:vertAlign w:val="superscript"/>
              </w:rPr>
              <w:t>th</w:t>
            </w:r>
            <w:r>
              <w:t>, 2020</w:t>
            </w:r>
          </w:p>
          <w:p w14:paraId="7637CE95" w14:textId="77777777" w:rsidR="000F0A7A" w:rsidRDefault="007C4A09" w:rsidP="007C4A09">
            <w:r>
              <w:t>: 7pm</w:t>
            </w:r>
          </w:p>
          <w:p w14:paraId="7D339E7C" w14:textId="2621B55F" w:rsidR="007C4A09" w:rsidRPr="007C4A09" w:rsidRDefault="007C4A09" w:rsidP="007C4A09">
            <w:r w:rsidRPr="007C4A09">
              <w:rPr>
                <w:b/>
                <w:bCs/>
              </w:rPr>
              <w:t>Location:</w:t>
            </w:r>
            <w:r>
              <w:t xml:space="preserve"> Via Zoom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6A6146C8" w14:textId="77777777" w:rsidTr="00E048B4">
        <w:tc>
          <w:tcPr>
            <w:tcW w:w="1980" w:type="dxa"/>
            <w:tcMar>
              <w:top w:w="144" w:type="dxa"/>
            </w:tcMar>
          </w:tcPr>
          <w:p w14:paraId="6E5994C2" w14:textId="77777777" w:rsidR="002B2D13" w:rsidRPr="00D60069" w:rsidRDefault="001B3954">
            <w:pPr>
              <w:pStyle w:val="Heading2"/>
            </w:pPr>
            <w:sdt>
              <w:sdtPr>
                <w:id w:val="1643469904"/>
                <w:placeholder>
                  <w:docPart w:val="EA5A3F711C914B089B1A57A9F31FE4A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DACD481" w14:textId="18C2A261" w:rsidR="002B2D13" w:rsidRPr="00D60069" w:rsidRDefault="00F21CA4" w:rsidP="00D62E01">
            <w:r>
              <w:t>Dr Favour Ayodele, Dr Jegede, Dr Okon and Mr Leo</w:t>
            </w:r>
          </w:p>
        </w:tc>
      </w:tr>
    </w:tbl>
    <w:sdt>
      <w:sdtPr>
        <w:id w:val="-2901889"/>
        <w:placeholder>
          <w:docPart w:val="35A43C7A55E046D6A44C8ECA8602DE53"/>
        </w:placeholder>
        <w:temporary/>
        <w:showingPlcHdr/>
        <w15:appearance w15:val="hidden"/>
      </w:sdtPr>
      <w:sdtEndPr/>
      <w:sdtContent>
        <w:p w14:paraId="500CA9B8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4905B638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10D7C672" w14:textId="77777777" w:rsidR="002B2D13" w:rsidRPr="00D60069" w:rsidRDefault="001B3954">
            <w:pPr>
              <w:pStyle w:val="Heading2"/>
            </w:pPr>
            <w:sdt>
              <w:sdtPr>
                <w:id w:val="90904773"/>
                <w:placeholder>
                  <w:docPart w:val="18A9BA8BF5B84C269CE078C01009AA0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40E4CBA5" w14:textId="556E3B83" w:rsidR="002B2D13" w:rsidRPr="00D60069" w:rsidRDefault="002B6EC9">
            <w:r>
              <w:t>Objectives of this Forum</w:t>
            </w:r>
          </w:p>
        </w:tc>
        <w:tc>
          <w:tcPr>
            <w:tcW w:w="1324" w:type="dxa"/>
          </w:tcPr>
          <w:p w14:paraId="246556AE" w14:textId="77777777" w:rsidR="002B2D13" w:rsidRPr="00D60069" w:rsidRDefault="001B3954">
            <w:pPr>
              <w:pStyle w:val="Heading2"/>
            </w:pPr>
            <w:sdt>
              <w:sdtPr>
                <w:id w:val="1737199064"/>
                <w:placeholder>
                  <w:docPart w:val="E26DD5A347214714AAA9BEA01DF9816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EBB0D9A" w14:textId="6EC62C86" w:rsidR="002B2D13" w:rsidRPr="00D60069" w:rsidRDefault="002B6EC9">
            <w:r>
              <w:t>Dr Favour Ayodele</w:t>
            </w:r>
          </w:p>
        </w:tc>
      </w:tr>
    </w:tbl>
    <w:p w14:paraId="7B2C640C" w14:textId="77777777" w:rsidR="002B2D13" w:rsidRPr="00D60069" w:rsidRDefault="001B3954">
      <w:pPr>
        <w:pStyle w:val="Heading4"/>
      </w:pPr>
      <w:sdt>
        <w:sdtPr>
          <w:id w:val="-391195506"/>
          <w:placeholder>
            <w:docPart w:val="D74F4E14220048D5AEE2C873C88FBE8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71071B2A" w14:textId="7AD2F880" w:rsidR="002B2D13" w:rsidRDefault="002B6EC9" w:rsidP="002B6EC9">
      <w:pPr>
        <w:pStyle w:val="ListParagraph"/>
        <w:numPr>
          <w:ilvl w:val="0"/>
          <w:numId w:val="7"/>
        </w:numPr>
      </w:pPr>
      <w:r>
        <w:t xml:space="preserve">Raising </w:t>
      </w:r>
      <w:r w:rsidR="000F0A7A">
        <w:t xml:space="preserve">of </w:t>
      </w:r>
      <w:r>
        <w:t>funds</w:t>
      </w:r>
    </w:p>
    <w:p w14:paraId="48505944" w14:textId="501A0770" w:rsidR="002B6EC9" w:rsidRDefault="002B6EC9" w:rsidP="002B6EC9">
      <w:pPr>
        <w:pStyle w:val="ListParagraph"/>
        <w:numPr>
          <w:ilvl w:val="0"/>
          <w:numId w:val="7"/>
        </w:numPr>
      </w:pPr>
      <w:r>
        <w:t>Social media</w:t>
      </w:r>
    </w:p>
    <w:p w14:paraId="119C2C1B" w14:textId="7863C70F" w:rsidR="002B6EC9" w:rsidRDefault="002B6EC9" w:rsidP="002B6EC9">
      <w:pPr>
        <w:pStyle w:val="ListParagraph"/>
        <w:numPr>
          <w:ilvl w:val="0"/>
          <w:numId w:val="7"/>
        </w:numPr>
      </w:pPr>
      <w:r>
        <w:t>Inviting billionaires for sponsorship</w:t>
      </w:r>
    </w:p>
    <w:p w14:paraId="26D8930C" w14:textId="477C42BB" w:rsidR="002B6EC9" w:rsidRDefault="002B6EC9" w:rsidP="002B6EC9">
      <w:pPr>
        <w:pStyle w:val="ListParagraph"/>
        <w:numPr>
          <w:ilvl w:val="0"/>
          <w:numId w:val="7"/>
        </w:numPr>
      </w:pPr>
      <w:r>
        <w:t>Awareness for all other African countries</w:t>
      </w:r>
    </w:p>
    <w:p w14:paraId="0C34F27E" w14:textId="5DEF9134" w:rsidR="002B6EC9" w:rsidRDefault="002B6EC9" w:rsidP="002B6EC9">
      <w:pPr>
        <w:pStyle w:val="ListParagraph"/>
        <w:numPr>
          <w:ilvl w:val="0"/>
          <w:numId w:val="7"/>
        </w:numPr>
      </w:pPr>
      <w:r>
        <w:t xml:space="preserve">Dr Favour’s choice of logo was </w:t>
      </w:r>
      <w:r w:rsidR="00951E85">
        <w:t>selected</w:t>
      </w:r>
      <w:r>
        <w:t>.</w:t>
      </w:r>
    </w:p>
    <w:p w14:paraId="71BA3862" w14:textId="34866F99" w:rsidR="002B6EC9" w:rsidRDefault="002B6EC9" w:rsidP="002B6EC9">
      <w:pPr>
        <w:pStyle w:val="ListParagraph"/>
        <w:numPr>
          <w:ilvl w:val="0"/>
          <w:numId w:val="7"/>
        </w:numPr>
      </w:pPr>
      <w:r>
        <w:t>Mr Leo talked about</w:t>
      </w:r>
      <w:r w:rsidR="000F0A7A">
        <w:t xml:space="preserve"> “</w:t>
      </w:r>
      <w:r>
        <w:t>Technolog</w:t>
      </w:r>
      <w:r w:rsidR="000F0A7A">
        <w:t>y</w:t>
      </w:r>
      <w:r>
        <w:t xml:space="preserve"> Strategy</w:t>
      </w:r>
      <w:r w:rsidR="000F0A7A">
        <w:t>” for the forum.</w:t>
      </w:r>
    </w:p>
    <w:p w14:paraId="180DD383" w14:textId="0C74BA75" w:rsidR="002B6EC9" w:rsidRDefault="002B6EC9" w:rsidP="002B6EC9">
      <w:pPr>
        <w:pStyle w:val="ListParagraph"/>
        <w:numPr>
          <w:ilvl w:val="0"/>
          <w:numId w:val="7"/>
        </w:numPr>
      </w:pPr>
      <w:r>
        <w:t xml:space="preserve">Dr Okon and Dr Jegede gave </w:t>
      </w:r>
      <w:r w:rsidR="000F0A7A">
        <w:t>their</w:t>
      </w:r>
      <w:r>
        <w:t xml:space="preserve"> very illuminating perspective on their takes on COVID19 and</w:t>
      </w:r>
      <w:r w:rsidR="000F0A7A">
        <w:t xml:space="preserve"> for</w:t>
      </w:r>
      <w:r>
        <w:t xml:space="preserve"> this they will come up with the document for us to review.</w:t>
      </w:r>
    </w:p>
    <w:p w14:paraId="2D5B37CC" w14:textId="6DB30092" w:rsidR="002B6EC9" w:rsidRDefault="002B6EC9" w:rsidP="002B6EC9">
      <w:pPr>
        <w:pStyle w:val="ListParagraph"/>
        <w:numPr>
          <w:ilvl w:val="0"/>
          <w:numId w:val="7"/>
        </w:numPr>
      </w:pPr>
      <w:r>
        <w:t xml:space="preserve">Mr Leo gave us </w:t>
      </w:r>
      <w:r w:rsidR="00255A88">
        <w:t>a rundown on his take on the conspiracy theory behind 5G. He would come up with a whitepaper for rubberstamping.</w:t>
      </w:r>
    </w:p>
    <w:p w14:paraId="0729C4FF" w14:textId="38DA60A8" w:rsidR="00255A88" w:rsidRPr="00D60069" w:rsidRDefault="00074AAA" w:rsidP="002B6EC9">
      <w:pPr>
        <w:pStyle w:val="ListParagraph"/>
        <w:numPr>
          <w:ilvl w:val="0"/>
          <w:numId w:val="7"/>
        </w:numPr>
      </w:pPr>
      <w:r>
        <w:t>Assigning of roles and portfolios to the members of this forum</w:t>
      </w:r>
    </w:p>
    <w:p w14:paraId="38AA0F5F" w14:textId="77777777" w:rsidR="002B2D13" w:rsidRPr="00D60069" w:rsidRDefault="001B3954">
      <w:pPr>
        <w:pStyle w:val="Heading4"/>
      </w:pPr>
      <w:sdt>
        <w:sdtPr>
          <w:id w:val="1574465788"/>
          <w:placeholder>
            <w:docPart w:val="981056DB1DBC4176A33AE7DA396FDED5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sdt>
      <w:sdtPr>
        <w:id w:val="-1653514351"/>
        <w:placeholder>
          <w:docPart w:val="D9FB785FC96A40B4BB9DDDDC79DE5AB4"/>
        </w:placeholder>
        <w:temporary/>
        <w:showingPlcHdr/>
        <w15:appearance w15:val="hidden"/>
      </w:sdtPr>
      <w:sdtEndPr/>
      <w:sdtContent>
        <w:p w14:paraId="6F1C85C0" w14:textId="77777777" w:rsidR="002B2D13" w:rsidRPr="00D60069" w:rsidRDefault="006344A8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3888193F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34441993" w14:textId="77777777" w:rsidR="002B2D13" w:rsidRPr="00D60069" w:rsidRDefault="001B3954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70E95E9C49764C83B2C31A478352816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3395FBF0" w14:textId="77777777" w:rsidR="002B2D13" w:rsidRPr="00D60069" w:rsidRDefault="001B3954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1570FA464D1848E996CC63EA11E7ED4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1BEEF05E" w14:textId="77777777" w:rsidR="002B2D13" w:rsidRPr="00D60069" w:rsidRDefault="001B3954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146D1F4455F44C2AA56CE4D423A667A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6DE98009" w14:textId="77777777" w:rsidTr="00D60069">
        <w:tc>
          <w:tcPr>
            <w:tcW w:w="5310" w:type="dxa"/>
          </w:tcPr>
          <w:p w14:paraId="583D4A38" w14:textId="587ECAEF" w:rsidR="002B2D13" w:rsidRPr="00D60069" w:rsidRDefault="00074AAA" w:rsidP="00074AAA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We need to develop a robust website</w:t>
            </w:r>
          </w:p>
        </w:tc>
        <w:tc>
          <w:tcPr>
            <w:tcW w:w="3060" w:type="dxa"/>
          </w:tcPr>
          <w:p w14:paraId="4255395C" w14:textId="675986D5" w:rsidR="002B2D13" w:rsidRPr="00D60069" w:rsidRDefault="00074AAA" w:rsidP="00D60069">
            <w:pPr>
              <w:spacing w:after="80"/>
            </w:pPr>
            <w:r>
              <w:t>Mr Leo</w:t>
            </w:r>
          </w:p>
        </w:tc>
        <w:tc>
          <w:tcPr>
            <w:tcW w:w="1854" w:type="dxa"/>
          </w:tcPr>
          <w:p w14:paraId="5A86514B" w14:textId="5FE0E388" w:rsidR="002B2D13" w:rsidRPr="00D60069" w:rsidRDefault="00074AAA" w:rsidP="00D60069">
            <w:pPr>
              <w:spacing w:after="80"/>
            </w:pPr>
            <w:r>
              <w:t>Not stated</w:t>
            </w:r>
          </w:p>
        </w:tc>
      </w:tr>
      <w:tr w:rsidR="002B2D13" w:rsidRPr="00D60069" w14:paraId="07F090BD" w14:textId="77777777" w:rsidTr="00D60069">
        <w:tc>
          <w:tcPr>
            <w:tcW w:w="5310" w:type="dxa"/>
          </w:tcPr>
          <w:p w14:paraId="31E1D8A6" w14:textId="3CE188CF" w:rsidR="002B2D13" w:rsidRPr="00D60069" w:rsidRDefault="00074AAA" w:rsidP="00D60069">
            <w:pPr>
              <w:pStyle w:val="ListBullet"/>
              <w:spacing w:after="80"/>
            </w:pPr>
            <w:r>
              <w:t>We need to come up with the domain name that we desire</w:t>
            </w:r>
          </w:p>
        </w:tc>
        <w:tc>
          <w:tcPr>
            <w:tcW w:w="3060" w:type="dxa"/>
          </w:tcPr>
          <w:p w14:paraId="40412A0D" w14:textId="4DA3566A" w:rsidR="002B2D13" w:rsidRPr="00D60069" w:rsidRDefault="00074AAA" w:rsidP="00D60069">
            <w:pPr>
              <w:spacing w:after="80"/>
            </w:pPr>
            <w:r>
              <w:t>Dr Favour et al</w:t>
            </w:r>
          </w:p>
        </w:tc>
        <w:tc>
          <w:tcPr>
            <w:tcW w:w="1854" w:type="dxa"/>
          </w:tcPr>
          <w:p w14:paraId="1EF71515" w14:textId="3278AAA4" w:rsidR="002B2D13" w:rsidRPr="00D60069" w:rsidRDefault="00074AAA" w:rsidP="00D60069">
            <w:pPr>
              <w:spacing w:after="80"/>
            </w:pPr>
            <w:r>
              <w:t>Not stated</w:t>
            </w:r>
          </w:p>
        </w:tc>
      </w:tr>
      <w:tr w:rsidR="002B2D13" w:rsidRPr="00D60069" w14:paraId="0766ED2E" w14:textId="77777777" w:rsidTr="00D60069">
        <w:tc>
          <w:tcPr>
            <w:tcW w:w="5310" w:type="dxa"/>
            <w:tcMar>
              <w:bottom w:w="288" w:type="dxa"/>
            </w:tcMar>
          </w:tcPr>
          <w:p w14:paraId="32ED486D" w14:textId="42119881" w:rsidR="002B2D13" w:rsidRPr="00D60069" w:rsidRDefault="00074AAA" w:rsidP="00D60069">
            <w:pPr>
              <w:pStyle w:val="ListBullet"/>
              <w:spacing w:after="80"/>
            </w:pPr>
            <w:r>
              <w:t>Content for the website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400460D" w14:textId="782CF268" w:rsidR="002B2D13" w:rsidRPr="00D60069" w:rsidRDefault="00074AAA" w:rsidP="00D60069">
            <w:pPr>
              <w:spacing w:after="80"/>
            </w:pPr>
            <w:r>
              <w:t>Dr Favour et al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98C535D" w14:textId="05BD4E39" w:rsidR="002B2D13" w:rsidRPr="00D60069" w:rsidRDefault="00074AAA" w:rsidP="00D60069">
            <w:pPr>
              <w:spacing w:after="80"/>
            </w:pPr>
            <w:r>
              <w:t>Not stated</w:t>
            </w:r>
          </w:p>
        </w:tc>
      </w:tr>
      <w:tr w:rsidR="00074AAA" w:rsidRPr="00D60069" w14:paraId="0A9D57BE" w14:textId="77777777" w:rsidTr="00D03053">
        <w:tc>
          <w:tcPr>
            <w:tcW w:w="5310" w:type="dxa"/>
            <w:tcMar>
              <w:bottom w:w="288" w:type="dxa"/>
            </w:tcMar>
          </w:tcPr>
          <w:p w14:paraId="570F19CE" w14:textId="2FA3F57B" w:rsidR="00074AAA" w:rsidRPr="00D60069" w:rsidRDefault="00074AAA" w:rsidP="00D03053">
            <w:pPr>
              <w:pStyle w:val="ListBullet"/>
              <w:spacing w:after="80"/>
            </w:pPr>
            <w:r>
              <w:t>Social Media handles – Instagram, twitter, facebook etc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95DE041" w14:textId="77777777" w:rsidR="00074AAA" w:rsidRPr="00D60069" w:rsidRDefault="00074AAA" w:rsidP="00D03053">
            <w:pPr>
              <w:spacing w:after="80"/>
            </w:pPr>
            <w:r>
              <w:t>Dr Favour et al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1711773" w14:textId="4FA607D4" w:rsidR="00074AAA" w:rsidRPr="00D60069" w:rsidRDefault="00074AAA" w:rsidP="00D03053">
            <w:pPr>
              <w:spacing w:after="80"/>
            </w:pPr>
            <w:r>
              <w:t>Not stated</w:t>
            </w:r>
          </w:p>
        </w:tc>
      </w:tr>
      <w:tr w:rsidR="00074AAA" w:rsidRPr="00D60069" w14:paraId="3BE67F76" w14:textId="77777777" w:rsidTr="00D60069">
        <w:tc>
          <w:tcPr>
            <w:tcW w:w="5310" w:type="dxa"/>
            <w:tcMar>
              <w:bottom w:w="288" w:type="dxa"/>
            </w:tcMar>
          </w:tcPr>
          <w:p w14:paraId="68E4C4AE" w14:textId="3D139066" w:rsidR="00074AAA" w:rsidRDefault="00074AAA" w:rsidP="00074AAA">
            <w:pPr>
              <w:pStyle w:val="ListBullet"/>
            </w:pPr>
            <w:r>
              <w:t>Our members to be posting messages on the SM handles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5A27A5" w14:textId="696581FE" w:rsidR="00074AAA" w:rsidRDefault="00074AAA" w:rsidP="00074AAA">
            <w:r>
              <w:t>Dr Favour et al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CAFB604" w14:textId="1650EDBB" w:rsidR="00074AAA" w:rsidRDefault="00074AAA" w:rsidP="00074AAA">
            <w:r>
              <w:t>Not stated</w:t>
            </w:r>
          </w:p>
        </w:tc>
      </w:tr>
    </w:tbl>
    <w:bookmarkEnd w:id="1"/>
    <w:p w14:paraId="3E327E8D" w14:textId="77777777" w:rsidR="002B2D13" w:rsidRPr="00D60069" w:rsidRDefault="001B3954">
      <w:pPr>
        <w:pStyle w:val="Heading1"/>
      </w:pPr>
      <w:sdt>
        <w:sdtPr>
          <w:id w:val="-1794281877"/>
          <w:placeholder>
            <w:docPart w:val="577055A656304A3C97EBC81A0871A0D5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322DC496" w14:textId="77777777" w:rsidR="002B2D13" w:rsidRPr="00D60069" w:rsidRDefault="001B3954">
      <w:pPr>
        <w:pStyle w:val="Heading4"/>
      </w:pPr>
      <w:sdt>
        <w:sdtPr>
          <w:id w:val="2125887421"/>
          <w:placeholder>
            <w:docPart w:val="5717AF0963194916A33EACC82181F3EF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14:paraId="20DB6E69" w14:textId="71F6A560" w:rsidR="002B2D13" w:rsidRDefault="00074AAA">
      <w:r>
        <w:t>None</w:t>
      </w:r>
    </w:p>
    <w:p w14:paraId="1D27634D" w14:textId="77777777" w:rsidR="002B2D13" w:rsidRPr="00D60069" w:rsidRDefault="001B3954">
      <w:pPr>
        <w:pStyle w:val="Heading4"/>
      </w:pPr>
      <w:sdt>
        <w:sdtPr>
          <w:id w:val="-671956156"/>
          <w:placeholder>
            <w:docPart w:val="CA4790FDBCC3431F8E9338B371A6D79A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14:paraId="0B193A72" w14:textId="76C95149" w:rsidR="002B2D13" w:rsidRPr="00D60069" w:rsidRDefault="00074AAA">
      <w:r>
        <w:t>None</w:t>
      </w:r>
    </w:p>
    <w:p w14:paraId="61E3E71A" w14:textId="77777777" w:rsidR="002B2D13" w:rsidRPr="00D60069" w:rsidRDefault="001B3954">
      <w:pPr>
        <w:pStyle w:val="Heading4"/>
      </w:pPr>
      <w:sdt>
        <w:sdtPr>
          <w:id w:val="1633520843"/>
          <w:placeholder>
            <w:docPart w:val="43AF27FBE9424405AB2938BF5B1991AE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p w14:paraId="7F25B96B" w14:textId="251F3A2F" w:rsidR="002B2D13" w:rsidRDefault="00074AAA">
      <w:r>
        <w:t>Dr Jegede closed the meeting with a vote of thanks at about 9:45pm.</w:t>
      </w:r>
    </w:p>
    <w:p w14:paraId="3A07E229" w14:textId="5B7C0480" w:rsidR="004C39F7" w:rsidRDefault="004C39F7"/>
    <w:p w14:paraId="1A871602" w14:textId="77777777" w:rsidR="004C39F7" w:rsidRPr="004C39F7" w:rsidRDefault="004C39F7" w:rsidP="004C39F7">
      <w:r w:rsidRPr="004C39F7">
        <w:rPr>
          <w:b/>
          <w:bCs/>
        </w:rPr>
        <w:t xml:space="preserve">Next Meeting: </w:t>
      </w:r>
      <w:r w:rsidRPr="004C39F7">
        <w:t>Monday 13</w:t>
      </w:r>
      <w:r w:rsidRPr="004C39F7">
        <w:rPr>
          <w:vertAlign w:val="superscript"/>
        </w:rPr>
        <w:t>th</w:t>
      </w:r>
      <w:r w:rsidRPr="004C39F7">
        <w:t xml:space="preserve"> of April, 7pm via Zoom.</w:t>
      </w:r>
    </w:p>
    <w:p w14:paraId="3FC598E3" w14:textId="77777777" w:rsidR="004C39F7" w:rsidRPr="00D60069" w:rsidRDefault="004C39F7"/>
    <w:sectPr w:rsidR="004C39F7" w:rsidRPr="00D60069">
      <w:footerReference w:type="default" r:id="rId8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6B825" w14:textId="77777777" w:rsidR="001B3954" w:rsidRDefault="001B3954">
      <w:pPr>
        <w:spacing w:before="0" w:after="0"/>
      </w:pPr>
      <w:r>
        <w:separator/>
      </w:r>
    </w:p>
  </w:endnote>
  <w:endnote w:type="continuationSeparator" w:id="0">
    <w:p w14:paraId="20C1093A" w14:textId="77777777" w:rsidR="001B3954" w:rsidRDefault="001B39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CB03E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5399C" w14:textId="77777777" w:rsidR="001B3954" w:rsidRDefault="001B3954">
      <w:pPr>
        <w:spacing w:before="0" w:after="0"/>
      </w:pPr>
      <w:r>
        <w:separator/>
      </w:r>
    </w:p>
  </w:footnote>
  <w:footnote w:type="continuationSeparator" w:id="0">
    <w:p w14:paraId="06865F0A" w14:textId="77777777" w:rsidR="001B3954" w:rsidRDefault="001B395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B674B0"/>
    <w:multiLevelType w:val="hybridMultilevel"/>
    <w:tmpl w:val="E8103918"/>
    <w:lvl w:ilvl="0" w:tplc="3D8450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33"/>
    <w:rsid w:val="00074AAA"/>
    <w:rsid w:val="000F0A7A"/>
    <w:rsid w:val="001B3954"/>
    <w:rsid w:val="001E0877"/>
    <w:rsid w:val="00255A88"/>
    <w:rsid w:val="002B2D13"/>
    <w:rsid w:val="002B6EC9"/>
    <w:rsid w:val="0034721D"/>
    <w:rsid w:val="003D5BF7"/>
    <w:rsid w:val="003F257D"/>
    <w:rsid w:val="004C39F7"/>
    <w:rsid w:val="005A7328"/>
    <w:rsid w:val="006344A8"/>
    <w:rsid w:val="00676233"/>
    <w:rsid w:val="00734EEC"/>
    <w:rsid w:val="00760379"/>
    <w:rsid w:val="007A697A"/>
    <w:rsid w:val="007C4A09"/>
    <w:rsid w:val="007F04FA"/>
    <w:rsid w:val="00951E85"/>
    <w:rsid w:val="00C7146B"/>
    <w:rsid w:val="00D60069"/>
    <w:rsid w:val="00D62E01"/>
    <w:rsid w:val="00D661EE"/>
    <w:rsid w:val="00E048B4"/>
    <w:rsid w:val="00F21CA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6EAB25"/>
  <w15:docId w15:val="{4866F877-9E36-4DFA-8C0C-B2F01A25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2B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CB9CF2C2F4003A9DBC58ED9B7D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C5A43-2670-4247-B2EE-5629E93F8B6A}"/>
      </w:docPartPr>
      <w:docPartBody>
        <w:p w:rsidR="00D910C2" w:rsidRDefault="00817D6A">
          <w:pPr>
            <w:pStyle w:val="DB4CB9CF2C2F4003A9DBC58ED9B7DFB0"/>
          </w:pPr>
          <w:r w:rsidRPr="00E048B4">
            <w:t>Type of meeting:</w:t>
          </w:r>
        </w:p>
      </w:docPartBody>
    </w:docPart>
    <w:docPart>
      <w:docPartPr>
        <w:name w:val="550892D9E25F4DBBBD4C10602E8A6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3C774-1D18-4611-8A8E-2DA400A933C6}"/>
      </w:docPartPr>
      <w:docPartBody>
        <w:p w:rsidR="00D910C2" w:rsidRDefault="00817D6A">
          <w:pPr>
            <w:pStyle w:val="550892D9E25F4DBBBD4C10602E8A6C57"/>
          </w:pPr>
          <w:r w:rsidRPr="00E048B4">
            <w:t>Facilitator:</w:t>
          </w:r>
        </w:p>
      </w:docPartBody>
    </w:docPart>
    <w:docPart>
      <w:docPartPr>
        <w:name w:val="AE4F8ECD2D5F4E12902A4F88FC8BC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6B6F9-1731-4163-ACCB-389139A86F57}"/>
      </w:docPartPr>
      <w:docPartBody>
        <w:p w:rsidR="00D910C2" w:rsidRDefault="00817D6A">
          <w:pPr>
            <w:pStyle w:val="AE4F8ECD2D5F4E12902A4F88FC8BC77E"/>
          </w:pPr>
          <w:r w:rsidRPr="00E048B4">
            <w:t>Note taker:</w:t>
          </w:r>
        </w:p>
      </w:docPartBody>
    </w:docPart>
    <w:docPart>
      <w:docPartPr>
        <w:name w:val="EA5A3F711C914B089B1A57A9F31FE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7885C-D15B-4AF7-951C-7B8D2876EAFC}"/>
      </w:docPartPr>
      <w:docPartBody>
        <w:p w:rsidR="00D910C2" w:rsidRDefault="00817D6A">
          <w:pPr>
            <w:pStyle w:val="EA5A3F711C914B089B1A57A9F31FE4A1"/>
          </w:pPr>
          <w:r>
            <w:t>Attendees:</w:t>
          </w:r>
        </w:p>
      </w:docPartBody>
    </w:docPart>
    <w:docPart>
      <w:docPartPr>
        <w:name w:val="35A43C7A55E046D6A44C8ECA8602D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AB3B7-9421-4FFF-BE43-27D2731E814E}"/>
      </w:docPartPr>
      <w:docPartBody>
        <w:p w:rsidR="00D910C2" w:rsidRDefault="00817D6A">
          <w:pPr>
            <w:pStyle w:val="35A43C7A55E046D6A44C8ECA8602DE53"/>
          </w:pPr>
          <w:r>
            <w:t>Minutes</w:t>
          </w:r>
        </w:p>
      </w:docPartBody>
    </w:docPart>
    <w:docPart>
      <w:docPartPr>
        <w:name w:val="18A9BA8BF5B84C269CE078C01009A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03A52-531E-46BC-8A2B-EAE60E9EE2A5}"/>
      </w:docPartPr>
      <w:docPartBody>
        <w:p w:rsidR="00D910C2" w:rsidRDefault="00817D6A">
          <w:pPr>
            <w:pStyle w:val="18A9BA8BF5B84C269CE078C01009AA0B"/>
          </w:pPr>
          <w:r>
            <w:t>Agenda item:</w:t>
          </w:r>
        </w:p>
      </w:docPartBody>
    </w:docPart>
    <w:docPart>
      <w:docPartPr>
        <w:name w:val="E26DD5A347214714AAA9BEA01DF98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CC1E9-22F1-4330-83FC-5208DC007704}"/>
      </w:docPartPr>
      <w:docPartBody>
        <w:p w:rsidR="00D910C2" w:rsidRDefault="00817D6A">
          <w:pPr>
            <w:pStyle w:val="E26DD5A347214714AAA9BEA01DF98163"/>
          </w:pPr>
          <w:r>
            <w:t>Presenter:</w:t>
          </w:r>
        </w:p>
      </w:docPartBody>
    </w:docPart>
    <w:docPart>
      <w:docPartPr>
        <w:name w:val="D74F4E14220048D5AEE2C873C88FB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A7808-8386-43DA-A0E3-F286E94C0162}"/>
      </w:docPartPr>
      <w:docPartBody>
        <w:p w:rsidR="00D910C2" w:rsidRDefault="00817D6A">
          <w:pPr>
            <w:pStyle w:val="D74F4E14220048D5AEE2C873C88FBE8B"/>
          </w:pPr>
          <w:r>
            <w:t>Discussion:</w:t>
          </w:r>
        </w:p>
      </w:docPartBody>
    </w:docPart>
    <w:docPart>
      <w:docPartPr>
        <w:name w:val="981056DB1DBC4176A33AE7DA396FD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36B51-22AF-4BFF-A351-4F5A41736E32}"/>
      </w:docPartPr>
      <w:docPartBody>
        <w:p w:rsidR="00D910C2" w:rsidRDefault="00817D6A">
          <w:pPr>
            <w:pStyle w:val="981056DB1DBC4176A33AE7DA396FDED5"/>
          </w:pPr>
          <w:r>
            <w:t>Conclusions:</w:t>
          </w:r>
        </w:p>
      </w:docPartBody>
    </w:docPart>
    <w:docPart>
      <w:docPartPr>
        <w:name w:val="D9FB785FC96A40B4BB9DDDDC79DE5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EE58D-F7BD-49A5-B857-34EC9CA14366}"/>
      </w:docPartPr>
      <w:docPartBody>
        <w:p w:rsidR="00D910C2" w:rsidRDefault="00817D6A">
          <w:pPr>
            <w:pStyle w:val="D9FB785FC96A40B4BB9DDDDC79DE5AB4"/>
          </w:pPr>
          <w:r>
            <w:t>Enter conclusions here.</w:t>
          </w:r>
        </w:p>
      </w:docPartBody>
    </w:docPart>
    <w:docPart>
      <w:docPartPr>
        <w:name w:val="70E95E9C49764C83B2C31A4783528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15091-CD7D-4F45-A735-A5BFC32BF5DA}"/>
      </w:docPartPr>
      <w:docPartBody>
        <w:p w:rsidR="00D910C2" w:rsidRDefault="00817D6A">
          <w:pPr>
            <w:pStyle w:val="70E95E9C49764C83B2C31A4783528162"/>
          </w:pPr>
          <w:r>
            <w:t>Action items</w:t>
          </w:r>
        </w:p>
      </w:docPartBody>
    </w:docPart>
    <w:docPart>
      <w:docPartPr>
        <w:name w:val="1570FA464D1848E996CC63EA11E7E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A1555-CC7E-44FD-B9CC-B9C169BD762A}"/>
      </w:docPartPr>
      <w:docPartBody>
        <w:p w:rsidR="00D910C2" w:rsidRDefault="00817D6A">
          <w:pPr>
            <w:pStyle w:val="1570FA464D1848E996CC63EA11E7ED4D"/>
          </w:pPr>
          <w:r>
            <w:t>Person responsible</w:t>
          </w:r>
        </w:p>
      </w:docPartBody>
    </w:docPart>
    <w:docPart>
      <w:docPartPr>
        <w:name w:val="146D1F4455F44C2AA56CE4D423A66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E4BD3-9DFB-4709-94E1-F3F3455FA876}"/>
      </w:docPartPr>
      <w:docPartBody>
        <w:p w:rsidR="00D910C2" w:rsidRDefault="00817D6A">
          <w:pPr>
            <w:pStyle w:val="146D1F4455F44C2AA56CE4D423A667A1"/>
          </w:pPr>
          <w:r>
            <w:t>Deadline</w:t>
          </w:r>
        </w:p>
      </w:docPartBody>
    </w:docPart>
    <w:docPart>
      <w:docPartPr>
        <w:name w:val="577055A656304A3C97EBC81A0871A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2C3EA-B612-4F7F-8729-F8BC2F0F2304}"/>
      </w:docPartPr>
      <w:docPartBody>
        <w:p w:rsidR="00D910C2" w:rsidRDefault="00817D6A">
          <w:pPr>
            <w:pStyle w:val="577055A656304A3C97EBC81A0871A0D5"/>
          </w:pPr>
          <w:r>
            <w:t>Other Information</w:t>
          </w:r>
        </w:p>
      </w:docPartBody>
    </w:docPart>
    <w:docPart>
      <w:docPartPr>
        <w:name w:val="5717AF0963194916A33EACC82181F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AB4ED-F7A9-4D7A-8EDB-886B121AA33B}"/>
      </w:docPartPr>
      <w:docPartBody>
        <w:p w:rsidR="00D910C2" w:rsidRDefault="00817D6A">
          <w:pPr>
            <w:pStyle w:val="5717AF0963194916A33EACC82181F3EF"/>
          </w:pPr>
          <w:r>
            <w:t>Observers:</w:t>
          </w:r>
        </w:p>
      </w:docPartBody>
    </w:docPart>
    <w:docPart>
      <w:docPartPr>
        <w:name w:val="CA4790FDBCC3431F8E9338B371A6D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0119E-F4D1-4D2E-B832-4AE257BE0DB1}"/>
      </w:docPartPr>
      <w:docPartBody>
        <w:p w:rsidR="00D910C2" w:rsidRDefault="00817D6A">
          <w:pPr>
            <w:pStyle w:val="CA4790FDBCC3431F8E9338B371A6D79A"/>
          </w:pPr>
          <w:r>
            <w:t>Resources:</w:t>
          </w:r>
        </w:p>
      </w:docPartBody>
    </w:docPart>
    <w:docPart>
      <w:docPartPr>
        <w:name w:val="43AF27FBE9424405AB2938BF5B19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F87FB-EAA6-406B-8F39-99001B0BAE51}"/>
      </w:docPartPr>
      <w:docPartBody>
        <w:p w:rsidR="00D910C2" w:rsidRDefault="00817D6A">
          <w:pPr>
            <w:pStyle w:val="43AF27FBE9424405AB2938BF5B1991AE"/>
          </w:pPr>
          <w:r>
            <w:t>Special notes:</w:t>
          </w:r>
        </w:p>
      </w:docPartBody>
    </w:docPart>
    <w:docPart>
      <w:docPartPr>
        <w:name w:val="58951EB82EE9414CB1EBCE40EFE72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C6CA8-9B1E-49CF-9717-AFAEC7F907BB}"/>
      </w:docPartPr>
      <w:docPartBody>
        <w:p w:rsidR="00D910C2" w:rsidRDefault="00962143" w:rsidP="00962143">
          <w:pPr>
            <w:pStyle w:val="58951EB82EE9414CB1EBCE40EFE72DBF"/>
          </w:pPr>
          <w:r w:rsidRPr="00E048B4">
            <w:t>Meeting called by:</w:t>
          </w:r>
        </w:p>
      </w:docPartBody>
    </w:docPart>
    <w:docPart>
      <w:docPartPr>
        <w:name w:val="CCB70051F01242088276675F1DCFC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82B31-05ED-451A-B58D-B95F64741683}"/>
      </w:docPartPr>
      <w:docPartBody>
        <w:p w:rsidR="00D910C2" w:rsidRDefault="00962143" w:rsidP="00962143">
          <w:pPr>
            <w:pStyle w:val="CCB70051F01242088276675F1DCFC670"/>
          </w:pPr>
          <w:r w:rsidRPr="00E048B4">
            <w:t>Timekeeper:</w:t>
          </w:r>
        </w:p>
      </w:docPartBody>
    </w:docPart>
    <w:docPart>
      <w:docPartPr>
        <w:name w:val="358AEEFEE58E4CD08426CE2F5F029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1A156-958E-4B8A-B3FF-54FF40391E3F}"/>
      </w:docPartPr>
      <w:docPartBody>
        <w:p w:rsidR="00D910C2" w:rsidRDefault="00962143" w:rsidP="00962143">
          <w:pPr>
            <w:pStyle w:val="358AEEFEE58E4CD08426CE2F5F0292A5"/>
          </w:pPr>
          <w:r>
            <w:t>Date</w:t>
          </w:r>
        </w:p>
      </w:docPartBody>
    </w:docPart>
    <w:docPart>
      <w:docPartPr>
        <w:name w:val="0909B62B69A94F5CAC5169207DDB0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B758-15F0-4394-AC31-81FEE15AA689}"/>
      </w:docPartPr>
      <w:docPartBody>
        <w:p w:rsidR="00D910C2" w:rsidRDefault="00962143" w:rsidP="00962143">
          <w:pPr>
            <w:pStyle w:val="0909B62B69A94F5CAC5169207DDB0197"/>
          </w:pPr>
          <w:r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43"/>
    <w:rsid w:val="00817D6A"/>
    <w:rsid w:val="008B14A2"/>
    <w:rsid w:val="00962143"/>
    <w:rsid w:val="00D9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E47F798ECC44EEBD5E1E3627D9B4DF">
    <w:name w:val="7FE47F798ECC44EEBD5E1E3627D9B4DF"/>
  </w:style>
  <w:style w:type="paragraph" w:customStyle="1" w:styleId="AD3487C93A014734AD64053AE4E5DB9B">
    <w:name w:val="AD3487C93A014734AD64053AE4E5DB9B"/>
  </w:style>
  <w:style w:type="paragraph" w:customStyle="1" w:styleId="0C16122F942A4C8A89DAC4C440C3E857">
    <w:name w:val="0C16122F942A4C8A89DAC4C440C3E857"/>
  </w:style>
  <w:style w:type="paragraph" w:customStyle="1" w:styleId="BAFB3E69ABC74098987AB4EA76FCE940">
    <w:name w:val="BAFB3E69ABC74098987AB4EA76FCE940"/>
  </w:style>
  <w:style w:type="paragraph" w:customStyle="1" w:styleId="77B6DA1F0DBD4459826525E888FDF34D">
    <w:name w:val="77B6DA1F0DBD4459826525E888FDF34D"/>
  </w:style>
  <w:style w:type="paragraph" w:customStyle="1" w:styleId="D42251A637904EFFA3461CFDE4993D45">
    <w:name w:val="D42251A637904EFFA3461CFDE4993D45"/>
  </w:style>
  <w:style w:type="paragraph" w:customStyle="1" w:styleId="DB4CB9CF2C2F4003A9DBC58ED9B7DFB0">
    <w:name w:val="DB4CB9CF2C2F4003A9DBC58ED9B7DFB0"/>
  </w:style>
  <w:style w:type="paragraph" w:customStyle="1" w:styleId="2EAC266E87F54D3B80968CA59C4E3997">
    <w:name w:val="2EAC266E87F54D3B80968CA59C4E3997"/>
  </w:style>
  <w:style w:type="paragraph" w:customStyle="1" w:styleId="550892D9E25F4DBBBD4C10602E8A6C57">
    <w:name w:val="550892D9E25F4DBBBD4C10602E8A6C57"/>
  </w:style>
  <w:style w:type="paragraph" w:customStyle="1" w:styleId="341AF39885AA491A93E90E10D3F73B58">
    <w:name w:val="341AF39885AA491A93E90E10D3F73B58"/>
  </w:style>
  <w:style w:type="paragraph" w:customStyle="1" w:styleId="AE4F8ECD2D5F4E12902A4F88FC8BC77E">
    <w:name w:val="AE4F8ECD2D5F4E12902A4F88FC8BC77E"/>
  </w:style>
  <w:style w:type="paragraph" w:customStyle="1" w:styleId="B97EBA1F6D3645758469F67F19349B92">
    <w:name w:val="B97EBA1F6D3645758469F67F19349B92"/>
  </w:style>
  <w:style w:type="paragraph" w:customStyle="1" w:styleId="51F0926F3D67449A9D776E81E4559F65">
    <w:name w:val="51F0926F3D67449A9D776E81E4559F65"/>
  </w:style>
  <w:style w:type="paragraph" w:customStyle="1" w:styleId="FC4137E3ECBA4358B5EB3F8024D7685E">
    <w:name w:val="FC4137E3ECBA4358B5EB3F8024D7685E"/>
  </w:style>
  <w:style w:type="paragraph" w:customStyle="1" w:styleId="EA5A3F711C914B089B1A57A9F31FE4A1">
    <w:name w:val="EA5A3F711C914B089B1A57A9F31FE4A1"/>
  </w:style>
  <w:style w:type="paragraph" w:customStyle="1" w:styleId="E5B89736B3A34A6F9EAB9D9F28FADAC6">
    <w:name w:val="E5B89736B3A34A6F9EAB9D9F28FADAC6"/>
  </w:style>
  <w:style w:type="paragraph" w:customStyle="1" w:styleId="F1A2CBD334354668BDCC00FBFD5413F6">
    <w:name w:val="F1A2CBD334354668BDCC00FBFD5413F6"/>
  </w:style>
  <w:style w:type="paragraph" w:customStyle="1" w:styleId="8120D281DC2549048273DB12D2549816">
    <w:name w:val="8120D281DC2549048273DB12D2549816"/>
  </w:style>
  <w:style w:type="paragraph" w:customStyle="1" w:styleId="7614908CD62A42929E8623B9B4A1A6E5">
    <w:name w:val="7614908CD62A42929E8623B9B4A1A6E5"/>
  </w:style>
  <w:style w:type="paragraph" w:customStyle="1" w:styleId="8830D09188C0440394716AF22B5594E2">
    <w:name w:val="8830D09188C0440394716AF22B5594E2"/>
  </w:style>
  <w:style w:type="paragraph" w:customStyle="1" w:styleId="35A43C7A55E046D6A44C8ECA8602DE53">
    <w:name w:val="35A43C7A55E046D6A44C8ECA8602DE53"/>
  </w:style>
  <w:style w:type="paragraph" w:customStyle="1" w:styleId="18A9BA8BF5B84C269CE078C01009AA0B">
    <w:name w:val="18A9BA8BF5B84C269CE078C01009AA0B"/>
  </w:style>
  <w:style w:type="paragraph" w:customStyle="1" w:styleId="8BAEFBF32D8D473F957F362C5766EB32">
    <w:name w:val="8BAEFBF32D8D473F957F362C5766EB32"/>
  </w:style>
  <w:style w:type="paragraph" w:customStyle="1" w:styleId="E26DD5A347214714AAA9BEA01DF98163">
    <w:name w:val="E26DD5A347214714AAA9BEA01DF98163"/>
  </w:style>
  <w:style w:type="paragraph" w:customStyle="1" w:styleId="83E89F714B12487EAA26C9BEBE3624B5">
    <w:name w:val="83E89F714B12487EAA26C9BEBE3624B5"/>
  </w:style>
  <w:style w:type="paragraph" w:customStyle="1" w:styleId="D74F4E14220048D5AEE2C873C88FBE8B">
    <w:name w:val="D74F4E14220048D5AEE2C873C88FBE8B"/>
  </w:style>
  <w:style w:type="paragraph" w:customStyle="1" w:styleId="2E1CA8F7739649B68C88D8EF7EEBF890">
    <w:name w:val="2E1CA8F7739649B68C88D8EF7EEBF890"/>
  </w:style>
  <w:style w:type="paragraph" w:customStyle="1" w:styleId="981056DB1DBC4176A33AE7DA396FDED5">
    <w:name w:val="981056DB1DBC4176A33AE7DA396FDED5"/>
  </w:style>
  <w:style w:type="paragraph" w:customStyle="1" w:styleId="D9FB785FC96A40B4BB9DDDDC79DE5AB4">
    <w:name w:val="D9FB785FC96A40B4BB9DDDDC79DE5AB4"/>
  </w:style>
  <w:style w:type="paragraph" w:customStyle="1" w:styleId="70E95E9C49764C83B2C31A4783528162">
    <w:name w:val="70E95E9C49764C83B2C31A4783528162"/>
  </w:style>
  <w:style w:type="paragraph" w:customStyle="1" w:styleId="1570FA464D1848E996CC63EA11E7ED4D">
    <w:name w:val="1570FA464D1848E996CC63EA11E7ED4D"/>
  </w:style>
  <w:style w:type="paragraph" w:customStyle="1" w:styleId="146D1F4455F44C2AA56CE4D423A667A1">
    <w:name w:val="146D1F4455F44C2AA56CE4D423A667A1"/>
  </w:style>
  <w:style w:type="paragraph" w:customStyle="1" w:styleId="40E2ADDEA9CC4BFC8EDA90D8C62B7BD1">
    <w:name w:val="40E2ADDEA9CC4BFC8EDA90D8C62B7BD1"/>
  </w:style>
  <w:style w:type="paragraph" w:customStyle="1" w:styleId="1674CD001D6B417486DB109CF4641144">
    <w:name w:val="1674CD001D6B417486DB109CF4641144"/>
  </w:style>
  <w:style w:type="paragraph" w:customStyle="1" w:styleId="753D4012C8A14E4C9601FB7222981D46">
    <w:name w:val="753D4012C8A14E4C9601FB7222981D46"/>
  </w:style>
  <w:style w:type="paragraph" w:customStyle="1" w:styleId="8E1E1893B63748638DB3E6638079A1C5">
    <w:name w:val="8E1E1893B63748638DB3E6638079A1C5"/>
  </w:style>
  <w:style w:type="paragraph" w:customStyle="1" w:styleId="7C2766BDD30943159DFCB815C272F8A5">
    <w:name w:val="7C2766BDD30943159DFCB815C272F8A5"/>
  </w:style>
  <w:style w:type="paragraph" w:customStyle="1" w:styleId="20DB250AF39D4469A9AEAEE2065B0727">
    <w:name w:val="20DB250AF39D4469A9AEAEE2065B0727"/>
  </w:style>
  <w:style w:type="paragraph" w:customStyle="1" w:styleId="3197B014CA224543AF6414F93228F95E">
    <w:name w:val="3197B014CA224543AF6414F93228F95E"/>
  </w:style>
  <w:style w:type="paragraph" w:customStyle="1" w:styleId="158E00C9A9CF4584B13E36FBF549C974">
    <w:name w:val="158E00C9A9CF4584B13E36FBF549C974"/>
  </w:style>
  <w:style w:type="paragraph" w:customStyle="1" w:styleId="F853EEE9164143ACA4334FC0CF11E7BF">
    <w:name w:val="F853EEE9164143ACA4334FC0CF11E7BF"/>
  </w:style>
  <w:style w:type="paragraph" w:customStyle="1" w:styleId="DD534CA111624E74BA2E576D38EC2EFC">
    <w:name w:val="DD534CA111624E74BA2E576D38EC2EFC"/>
  </w:style>
  <w:style w:type="paragraph" w:customStyle="1" w:styleId="93438D3759804808893F06DD86E25682">
    <w:name w:val="93438D3759804808893F06DD86E25682"/>
  </w:style>
  <w:style w:type="paragraph" w:customStyle="1" w:styleId="CDF411D633D742A0B7A03CB549D35BF3">
    <w:name w:val="CDF411D633D742A0B7A03CB549D35BF3"/>
  </w:style>
  <w:style w:type="paragraph" w:customStyle="1" w:styleId="725519FBF606436B8886E3A8D2D17C8A">
    <w:name w:val="725519FBF606436B8886E3A8D2D17C8A"/>
  </w:style>
  <w:style w:type="paragraph" w:customStyle="1" w:styleId="F2DAB6B384064931AE083C8626EEBB54">
    <w:name w:val="F2DAB6B384064931AE083C8626EEBB54"/>
  </w:style>
  <w:style w:type="paragraph" w:customStyle="1" w:styleId="A134C9F97B754645BFA1C625887FB1FA">
    <w:name w:val="A134C9F97B754645BFA1C625887FB1FA"/>
  </w:style>
  <w:style w:type="paragraph" w:customStyle="1" w:styleId="FB58434848D1427099BF3732EB141B93">
    <w:name w:val="FB58434848D1427099BF3732EB141B93"/>
  </w:style>
  <w:style w:type="paragraph" w:customStyle="1" w:styleId="78915D384D2E40FBA332A208113E6AD0">
    <w:name w:val="78915D384D2E40FBA332A208113E6AD0"/>
  </w:style>
  <w:style w:type="paragraph" w:customStyle="1" w:styleId="69FFB2C23CF5447BAFFD811B4EFCA7F7">
    <w:name w:val="69FFB2C23CF5447BAFFD811B4EFCA7F7"/>
  </w:style>
  <w:style w:type="paragraph" w:customStyle="1" w:styleId="01E0176144BD4CDBA7EAAF00172957DB">
    <w:name w:val="01E0176144BD4CDBA7EAAF00172957DB"/>
  </w:style>
  <w:style w:type="paragraph" w:customStyle="1" w:styleId="FA8C0D91508C44AEAF3032D3558BC02D">
    <w:name w:val="FA8C0D91508C44AEAF3032D3558BC02D"/>
  </w:style>
  <w:style w:type="paragraph" w:customStyle="1" w:styleId="FEB35C48DD3C497B8AE9259A50C76B45">
    <w:name w:val="FEB35C48DD3C497B8AE9259A50C76B45"/>
  </w:style>
  <w:style w:type="paragraph" w:customStyle="1" w:styleId="7AE9E3DACDEC4E0C8F56793314F67C15">
    <w:name w:val="7AE9E3DACDEC4E0C8F56793314F67C15"/>
  </w:style>
  <w:style w:type="paragraph" w:customStyle="1" w:styleId="86BF7BBA28544FC78DDA6CAE90F20078">
    <w:name w:val="86BF7BBA28544FC78DDA6CAE90F20078"/>
  </w:style>
  <w:style w:type="paragraph" w:customStyle="1" w:styleId="C13F90982AD24FEFB7A5BE504787D624">
    <w:name w:val="C13F90982AD24FEFB7A5BE504787D624"/>
  </w:style>
  <w:style w:type="paragraph" w:customStyle="1" w:styleId="EDE83D3000F54C628FBED6644DAA38BE">
    <w:name w:val="EDE83D3000F54C628FBED6644DAA38BE"/>
  </w:style>
  <w:style w:type="paragraph" w:customStyle="1" w:styleId="C78248D4E430467E9CFBD8A65035B4B0">
    <w:name w:val="C78248D4E430467E9CFBD8A65035B4B0"/>
  </w:style>
  <w:style w:type="paragraph" w:customStyle="1" w:styleId="06FE9996F6A842CEBD079A55E8C63F01">
    <w:name w:val="06FE9996F6A842CEBD079A55E8C63F01"/>
  </w:style>
  <w:style w:type="paragraph" w:customStyle="1" w:styleId="4CE5397AE9F24E08A8349232C4D8C017">
    <w:name w:val="4CE5397AE9F24E08A8349232C4D8C017"/>
  </w:style>
  <w:style w:type="paragraph" w:customStyle="1" w:styleId="305A740C88494FB89F2D63E01D9E3040">
    <w:name w:val="305A740C88494FB89F2D63E01D9E3040"/>
  </w:style>
  <w:style w:type="paragraph" w:customStyle="1" w:styleId="F488BFCD9122499BBB72A523E7709AB2">
    <w:name w:val="F488BFCD9122499BBB72A523E7709AB2"/>
  </w:style>
  <w:style w:type="paragraph" w:customStyle="1" w:styleId="BFE4A8F14F6E4303A01DCA462361F0DE">
    <w:name w:val="BFE4A8F14F6E4303A01DCA462361F0DE"/>
  </w:style>
  <w:style w:type="paragraph" w:customStyle="1" w:styleId="3F3DEE23D3C94101A251F62C6C2CE1C0">
    <w:name w:val="3F3DEE23D3C94101A251F62C6C2CE1C0"/>
  </w:style>
  <w:style w:type="paragraph" w:customStyle="1" w:styleId="859A20A55A854A8C8FA0E09D5DC6D276">
    <w:name w:val="859A20A55A854A8C8FA0E09D5DC6D276"/>
  </w:style>
  <w:style w:type="paragraph" w:customStyle="1" w:styleId="8A3552811ED242709C55B3453DC6BD04">
    <w:name w:val="8A3552811ED242709C55B3453DC6BD04"/>
  </w:style>
  <w:style w:type="paragraph" w:customStyle="1" w:styleId="0FFFE6E717A74992A317B8D8AF219576">
    <w:name w:val="0FFFE6E717A74992A317B8D8AF219576"/>
  </w:style>
  <w:style w:type="paragraph" w:customStyle="1" w:styleId="23E4EA817EB743DB9C33926FE219F186">
    <w:name w:val="23E4EA817EB743DB9C33926FE219F186"/>
  </w:style>
  <w:style w:type="paragraph" w:customStyle="1" w:styleId="0375C37F36F249DB883AEFD59D290BD9">
    <w:name w:val="0375C37F36F249DB883AEFD59D290BD9"/>
  </w:style>
  <w:style w:type="paragraph" w:customStyle="1" w:styleId="50C29D807B324C35B4613BA6F3999EFB">
    <w:name w:val="50C29D807B324C35B4613BA6F3999EFB"/>
  </w:style>
  <w:style w:type="paragraph" w:customStyle="1" w:styleId="B8D813BA2E0E49A8A3F03FB81C51B791">
    <w:name w:val="B8D813BA2E0E49A8A3F03FB81C51B791"/>
  </w:style>
  <w:style w:type="paragraph" w:customStyle="1" w:styleId="324E77E6BD2D4EB58C0D2387687A33E7">
    <w:name w:val="324E77E6BD2D4EB58C0D2387687A33E7"/>
  </w:style>
  <w:style w:type="paragraph" w:customStyle="1" w:styleId="7C6BB4A874F44F3DB0DBF4AC5C1F3018">
    <w:name w:val="7C6BB4A874F44F3DB0DBF4AC5C1F3018"/>
  </w:style>
  <w:style w:type="paragraph" w:customStyle="1" w:styleId="B9B45164A2834B4CBE1BD7A9160F6A00">
    <w:name w:val="B9B45164A2834B4CBE1BD7A9160F6A00"/>
  </w:style>
  <w:style w:type="paragraph" w:customStyle="1" w:styleId="B29FB7C4130940368D3FC220B1424503">
    <w:name w:val="B29FB7C4130940368D3FC220B1424503"/>
  </w:style>
  <w:style w:type="paragraph" w:customStyle="1" w:styleId="F73621651D634AEDAC37475C8602B0DF">
    <w:name w:val="F73621651D634AEDAC37475C8602B0DF"/>
  </w:style>
  <w:style w:type="paragraph" w:customStyle="1" w:styleId="D4A9005E826747BBB26BE49229D492F0">
    <w:name w:val="D4A9005E826747BBB26BE49229D492F0"/>
  </w:style>
  <w:style w:type="paragraph" w:customStyle="1" w:styleId="ED274B63B7DD45108B0FAA298D20554A">
    <w:name w:val="ED274B63B7DD45108B0FAA298D20554A"/>
  </w:style>
  <w:style w:type="paragraph" w:customStyle="1" w:styleId="7FA44DBE24D046FD95DBE7CF77B37307">
    <w:name w:val="7FA44DBE24D046FD95DBE7CF77B37307"/>
  </w:style>
  <w:style w:type="paragraph" w:customStyle="1" w:styleId="4609226680CD411097CA0241921B2A25">
    <w:name w:val="4609226680CD411097CA0241921B2A25"/>
  </w:style>
  <w:style w:type="paragraph" w:customStyle="1" w:styleId="7A22903180EE413E811C92BB702DF092">
    <w:name w:val="7A22903180EE413E811C92BB702DF092"/>
  </w:style>
  <w:style w:type="paragraph" w:customStyle="1" w:styleId="577055A656304A3C97EBC81A0871A0D5">
    <w:name w:val="577055A656304A3C97EBC81A0871A0D5"/>
  </w:style>
  <w:style w:type="paragraph" w:customStyle="1" w:styleId="5717AF0963194916A33EACC82181F3EF">
    <w:name w:val="5717AF0963194916A33EACC82181F3EF"/>
  </w:style>
  <w:style w:type="paragraph" w:customStyle="1" w:styleId="357588E34CDE41FB9A3838DC467F937C">
    <w:name w:val="357588E34CDE41FB9A3838DC467F937C"/>
  </w:style>
  <w:style w:type="paragraph" w:customStyle="1" w:styleId="CA4790FDBCC3431F8E9338B371A6D79A">
    <w:name w:val="CA4790FDBCC3431F8E9338B371A6D79A"/>
  </w:style>
  <w:style w:type="paragraph" w:customStyle="1" w:styleId="7ADA44845B094A2BA39735B4A13F9103">
    <w:name w:val="7ADA44845B094A2BA39735B4A13F9103"/>
  </w:style>
  <w:style w:type="paragraph" w:customStyle="1" w:styleId="43AF27FBE9424405AB2938BF5B1991AE">
    <w:name w:val="43AF27FBE9424405AB2938BF5B1991AE"/>
  </w:style>
  <w:style w:type="paragraph" w:customStyle="1" w:styleId="7D7670A44DA440F79B5976014DFC17CB">
    <w:name w:val="7D7670A44DA440F79B5976014DFC17CB"/>
  </w:style>
  <w:style w:type="paragraph" w:customStyle="1" w:styleId="2A2ED0697D274848B808A75AAEBCA103">
    <w:name w:val="2A2ED0697D274848B808A75AAEBCA103"/>
    <w:rsid w:val="00962143"/>
  </w:style>
  <w:style w:type="paragraph" w:customStyle="1" w:styleId="25AECD0E8E204C038DDBC424D60D4117">
    <w:name w:val="25AECD0E8E204C038DDBC424D60D4117"/>
    <w:rsid w:val="00962143"/>
  </w:style>
  <w:style w:type="paragraph" w:customStyle="1" w:styleId="AE2A97DE868D45659A011D8316B50481">
    <w:name w:val="AE2A97DE868D45659A011D8316B50481"/>
    <w:rsid w:val="00962143"/>
  </w:style>
  <w:style w:type="paragraph" w:customStyle="1" w:styleId="58951EB82EE9414CB1EBCE40EFE72DBF">
    <w:name w:val="58951EB82EE9414CB1EBCE40EFE72DBF"/>
    <w:rsid w:val="00962143"/>
  </w:style>
  <w:style w:type="paragraph" w:customStyle="1" w:styleId="CCB70051F01242088276675F1DCFC670">
    <w:name w:val="CCB70051F01242088276675F1DCFC670"/>
    <w:rsid w:val="00962143"/>
  </w:style>
  <w:style w:type="paragraph" w:customStyle="1" w:styleId="358AEEFEE58E4CD08426CE2F5F0292A5">
    <w:name w:val="358AEEFEE58E4CD08426CE2F5F0292A5"/>
    <w:rsid w:val="00962143"/>
  </w:style>
  <w:style w:type="paragraph" w:customStyle="1" w:styleId="0909B62B69A94F5CAC5169207DDB0197">
    <w:name w:val="0909B62B69A94F5CAC5169207DDB0197"/>
    <w:rsid w:val="00962143"/>
  </w:style>
  <w:style w:type="paragraph" w:customStyle="1" w:styleId="69C15AD3442445AC8110148277F413F6">
    <w:name w:val="69C15AD3442445AC8110148277F413F6"/>
    <w:rsid w:val="00962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687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2020-04-12T20:58:00Z</dcterms:created>
  <dcterms:modified xsi:type="dcterms:W3CDTF">2020-04-13T08:26:00Z</dcterms:modified>
  <cp:version/>
</cp:coreProperties>
</file>